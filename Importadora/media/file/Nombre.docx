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2BB39A8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9CD481A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207B791C" wp14:editId="3BE1DBC6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F89703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07B791C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49F89703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353BED3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9F04F43927B14F3E8CC59A123C874FF0"/>
              </w:placeholder>
              <w:temporary/>
              <w:showingPlcHdr/>
              <w15:appearance w15:val="hidden"/>
            </w:sdtPr>
            <w:sdtEndPr/>
            <w:sdtContent>
              <w:p w14:paraId="5ECC7307" w14:textId="77777777" w:rsidR="001B2ABD" w:rsidRPr="0059649E" w:rsidRDefault="001B2ABD" w:rsidP="001B2ABD">
                <w:pPr>
                  <w:pStyle w:val="Ttulo"/>
                </w:pPr>
                <w:r w:rsidRPr="0059649E">
                  <w:rPr>
                    <w:lang w:bidi="es-ES"/>
                  </w:rPr>
                  <w:t>Nombre</w:t>
                </w:r>
                <w:r w:rsidRPr="0059649E">
                  <w:rPr>
                    <w:lang w:bidi="es-ES"/>
                  </w:rPr>
                  <w:br/>
                  <w:t>Aquí</w:t>
                </w:r>
              </w:p>
            </w:sdtContent>
          </w:sdt>
          <w:sdt>
            <w:sdtPr>
              <w:rPr>
                <w:spacing w:val="15"/>
                <w:w w:val="98"/>
              </w:rPr>
              <w:id w:val="2107002140"/>
              <w:placeholder>
                <w:docPart w:val="754DD43FD11D46529C5414DA82A2B821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6465AD3B" w14:textId="77777777" w:rsidR="001B2ABD" w:rsidRPr="0059649E" w:rsidRDefault="001B2ABD" w:rsidP="001B2ABD">
                <w:pPr>
                  <w:pStyle w:val="Subttulo"/>
                </w:pPr>
                <w:r w:rsidRPr="00B96495">
                  <w:rPr>
                    <w:spacing w:val="15"/>
                    <w:w w:val="98"/>
                    <w:lang w:bidi="es-ES"/>
                  </w:rPr>
                  <w:t>PUESTO AQU</w:t>
                </w:r>
                <w:r w:rsidRPr="00B96495">
                  <w:rPr>
                    <w:spacing w:val="20"/>
                    <w:w w:val="98"/>
                    <w:lang w:bidi="es-ES"/>
                  </w:rPr>
                  <w:t>Í</w:t>
                </w:r>
              </w:p>
            </w:sdtContent>
          </w:sdt>
        </w:tc>
      </w:tr>
      <w:tr w:rsidR="001B2ABD" w:rsidRPr="0059649E" w14:paraId="71721A88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813C880C31024594A2702CAC5543F10A"/>
              </w:placeholder>
              <w:temporary/>
              <w:showingPlcHdr/>
              <w15:appearance w15:val="hidden"/>
            </w:sdtPr>
            <w:sdtEndPr/>
            <w:sdtContent>
              <w:p w14:paraId="243C350A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13B07DAE64F24EE8A3EAC2D533EE66B7"/>
              </w:placeholder>
              <w:temporary/>
              <w:showingPlcHdr/>
              <w15:appearance w15:val="hidden"/>
            </w:sdtPr>
            <w:sdtEndPr/>
            <w:sdtContent>
              <w:p w14:paraId="34CB8E1C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00179AF9" w14:textId="77777777" w:rsidR="009260CD" w:rsidRPr="0059649E" w:rsidRDefault="009260CD" w:rsidP="009260CD"/>
              <w:p w14:paraId="24A0EAEC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4C611682" w14:textId="77777777" w:rsidR="00036450" w:rsidRPr="0059649E" w:rsidRDefault="00036450" w:rsidP="00036450"/>
          <w:sdt>
            <w:sdtPr>
              <w:id w:val="-1954003311"/>
              <w:placeholder>
                <w:docPart w:val="FA8725D9FD964023B82F4CA3C80CE38E"/>
              </w:placeholder>
              <w:temporary/>
              <w:showingPlcHdr/>
              <w15:appearance w15:val="hidden"/>
            </w:sdtPr>
            <w:sdtEndPr/>
            <w:sdtContent>
              <w:p w14:paraId="43A9583C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3730CFAD368B44FF915798BB1B3252F9"/>
              </w:placeholder>
              <w:temporary/>
              <w:showingPlcHdr/>
              <w15:appearance w15:val="hidden"/>
            </w:sdtPr>
            <w:sdtEndPr/>
            <w:sdtContent>
              <w:p w14:paraId="52AADBEC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66C54DDD56F54733BCB2C5D595E24AFD"/>
              </w:placeholder>
              <w:temporary/>
              <w:showingPlcHdr/>
              <w15:appearance w15:val="hidden"/>
            </w:sdtPr>
            <w:sdtEndPr/>
            <w:sdtContent>
              <w:p w14:paraId="7FC3DCAC" w14:textId="77777777"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14:paraId="17F5C0ED" w14:textId="77777777" w:rsidR="004D3011" w:rsidRPr="0059649E" w:rsidRDefault="004D3011" w:rsidP="004D3011"/>
          <w:sdt>
            <w:sdtPr>
              <w:id w:val="67859272"/>
              <w:placeholder>
                <w:docPart w:val="D6237E9CE9014475A6C37137FB704CFA"/>
              </w:placeholder>
              <w:temporary/>
              <w:showingPlcHdr/>
              <w15:appearance w15:val="hidden"/>
            </w:sdtPr>
            <w:sdtEndPr/>
            <w:sdtContent>
              <w:p w14:paraId="49F7031D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586AF6D0B3D045B69E5EEB78AB940444"/>
              </w:placeholder>
              <w:temporary/>
              <w:showingPlcHdr/>
              <w15:appearance w15:val="hidden"/>
            </w:sdtPr>
            <w:sdtEndPr/>
            <w:sdtContent>
              <w:p w14:paraId="243F4029" w14:textId="77777777"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14:paraId="298D2975" w14:textId="77777777" w:rsidR="004D3011" w:rsidRPr="0059649E" w:rsidRDefault="004D3011" w:rsidP="004D3011"/>
          <w:sdt>
            <w:sdtPr>
              <w:id w:val="-240260293"/>
              <w:placeholder>
                <w:docPart w:val="8F98556054F34E479D5DD1946C754976"/>
              </w:placeholder>
              <w:temporary/>
              <w:showingPlcHdr/>
              <w15:appearance w15:val="hidden"/>
            </w:sdtPr>
            <w:sdtEndPr/>
            <w:sdtContent>
              <w:p w14:paraId="277C28B3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B85A22" w:themeColor="accent2" w:themeShade="BF"/>
                <w:szCs w:val="18"/>
                <w:u w:val="single"/>
              </w:rPr>
              <w:id w:val="-1223903890"/>
              <w:placeholder>
                <w:docPart w:val="10F663E1DDB14B86920A814086D44E6E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14:paraId="61322188" w14:textId="77777777" w:rsidR="00036450" w:rsidRPr="009A09AC" w:rsidRDefault="00E4381A" w:rsidP="004D3011">
                <w:pPr>
                  <w:rPr>
                    <w:rStyle w:val="Hipervnculo"/>
                    <w:szCs w:val="18"/>
                  </w:rPr>
                </w:pPr>
                <w:r w:rsidRPr="009A09AC">
                  <w:rPr>
                    <w:rStyle w:val="Hipervnculo"/>
                    <w:szCs w:val="18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14:paraId="5B3D5BAF" w14:textId="77777777" w:rsidR="004142CD" w:rsidRPr="0059649E" w:rsidRDefault="004142CD" w:rsidP="004142CD"/>
          <w:sdt>
            <w:sdtPr>
              <w:id w:val="-1444214663"/>
              <w:placeholder>
                <w:docPart w:val="274A43113FD248A1BEF8DDF13A426B2E"/>
              </w:placeholder>
              <w:temporary/>
              <w:showingPlcHdr/>
              <w15:appearance w15:val="hidden"/>
            </w:sdtPr>
            <w:sdtEndPr/>
            <w:sdtContent>
              <w:p w14:paraId="5BF33D63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B01B4C0470A54D6CBFFCD4731799AD4B"/>
              </w:placeholder>
              <w:temporary/>
              <w:showingPlcHdr/>
              <w15:appearance w15:val="hidden"/>
            </w:sdtPr>
            <w:sdtEndPr/>
            <w:sdtContent>
              <w:p w14:paraId="1D86DFA0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718B7FD0FBF44AF7958970A4DED1339F"/>
              </w:placeholder>
              <w:temporary/>
              <w:showingPlcHdr/>
              <w15:appearance w15:val="hidden"/>
            </w:sdtPr>
            <w:sdtEndPr/>
            <w:sdtContent>
              <w:p w14:paraId="5A3DBCBD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8D133D21CD8F4BEBB26C43B3214B8FAC"/>
              </w:placeholder>
              <w:temporary/>
              <w:showingPlcHdr/>
              <w15:appearance w15:val="hidden"/>
            </w:sdtPr>
            <w:sdtEndPr/>
            <w:sdtContent>
              <w:p w14:paraId="0D7E80AB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C7BA69A2F2154066A6297A4B7F9DDCFB"/>
              </w:placeholder>
              <w:temporary/>
              <w:showingPlcHdr/>
              <w15:appearance w15:val="hidden"/>
            </w:sdtPr>
            <w:sdtEndPr/>
            <w:sdtContent>
              <w:p w14:paraId="491AEA13" w14:textId="77777777"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14:paraId="2892BF75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469E7FC5FA74B0B8251BB2D3A692ADE"/>
              </w:placeholder>
              <w:temporary/>
              <w:showingPlcHdr/>
              <w15:appearance w15:val="hidden"/>
            </w:sdtPr>
            <w:sdtEndPr/>
            <w:sdtContent>
              <w:p w14:paraId="20C7BC34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298BE26C" w14:textId="77777777" w:rsidR="00036450" w:rsidRPr="0059649E" w:rsidRDefault="004D31F6" w:rsidP="00B359E4">
            <w:pPr>
              <w:pStyle w:val="Ttulo4"/>
            </w:pPr>
            <w:sdt>
              <w:sdtPr>
                <w:id w:val="245614494"/>
                <w:placeholder>
                  <w:docPart w:val="1D78E859C08F4FE88DD49F01E2ED170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767A004E" w14:textId="77777777" w:rsidR="00036450" w:rsidRPr="0059649E" w:rsidRDefault="004D31F6" w:rsidP="00B359E4">
            <w:pPr>
              <w:pStyle w:val="Fecha"/>
            </w:pPr>
            <w:sdt>
              <w:sdtPr>
                <w:id w:val="201059472"/>
                <w:placeholder>
                  <w:docPart w:val="1584042D2D294E269D876D598A91ECF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-1419934752"/>
                <w:placeholder>
                  <w:docPart w:val="CD3B375248CA4A9CBCD6E9D921C1F15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416A9D95" w14:textId="77777777" w:rsidR="00CC0C6D" w:rsidRPr="0059649E" w:rsidRDefault="004D31F6" w:rsidP="00CC0C6D">
            <w:sdt>
              <w:sdtPr>
                <w:id w:val="1002478056"/>
                <w:placeholder>
                  <w:docPart w:val="B3E1B28F1B184243B5D79702C26F0088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CC0C6D" w:rsidRPr="0059649E">
              <w:rPr>
                <w:lang w:bidi="es-ES"/>
              </w:rPr>
              <w:t xml:space="preserve"> </w:t>
            </w:r>
          </w:p>
          <w:p w14:paraId="322C30AD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645424A1" w14:textId="77777777" w:rsidR="00036450" w:rsidRPr="0059649E" w:rsidRDefault="004D31F6" w:rsidP="00B359E4">
            <w:pPr>
              <w:pStyle w:val="Ttulo4"/>
            </w:pPr>
            <w:sdt>
              <w:sdtPr>
                <w:id w:val="1241451579"/>
                <w:placeholder>
                  <w:docPart w:val="C64451CAE2274FCEAB8D06BA4D092EA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14:paraId="0B0E0EC8" w14:textId="77777777" w:rsidR="00036450" w:rsidRPr="0059649E" w:rsidRDefault="004D31F6" w:rsidP="00B359E4">
            <w:pPr>
              <w:pStyle w:val="Fecha"/>
            </w:pPr>
            <w:sdt>
              <w:sdtPr>
                <w:id w:val="-2093458329"/>
                <w:placeholder>
                  <w:docPart w:val="DFCC3DBBB44B4F3E8E3E9C812BE72E1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B76376F5A6E6448BACBA43774728710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3559BD6A" w14:textId="77777777" w:rsidR="001424E5" w:rsidRPr="0059649E" w:rsidRDefault="004D31F6" w:rsidP="001424E5">
            <w:sdt>
              <w:sdtPr>
                <w:id w:val="520518218"/>
                <w:placeholder>
                  <w:docPart w:val="D3F867595CC540909515970D815ACDA0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1424E5" w:rsidRPr="0059649E">
              <w:rPr>
                <w:lang w:bidi="es-ES"/>
              </w:rPr>
              <w:t xml:space="preserve"> </w:t>
            </w:r>
          </w:p>
          <w:p w14:paraId="4EC44C2C" w14:textId="77777777" w:rsidR="004142CD" w:rsidRPr="0059649E" w:rsidRDefault="004142CD" w:rsidP="00036450"/>
          <w:sdt>
            <w:sdtPr>
              <w:id w:val="1001553383"/>
              <w:placeholder>
                <w:docPart w:val="B5CB413D095F4FE98AE3BF28BEC9D9DF"/>
              </w:placeholder>
              <w:temporary/>
              <w:showingPlcHdr/>
              <w15:appearance w15:val="hidden"/>
            </w:sdtPr>
            <w:sdtEndPr/>
            <w:sdtContent>
              <w:p w14:paraId="5BAB0475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4AD6D97D" w14:textId="77777777" w:rsidR="00036450" w:rsidRPr="0059649E" w:rsidRDefault="004D31F6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7005FA945F6841DB9C6A2F782514820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4FA3380E81E24B258E68735EC48D13F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2F627A36" w14:textId="77777777" w:rsidR="00036450" w:rsidRPr="0059649E" w:rsidRDefault="004D31F6" w:rsidP="00B359E4">
            <w:pPr>
              <w:pStyle w:val="Fecha"/>
            </w:pPr>
            <w:sdt>
              <w:sdtPr>
                <w:id w:val="157580464"/>
                <w:placeholder>
                  <w:docPart w:val="ED221C2986F44EFB8E4E8C3BE06A293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101104884"/>
                <w:placeholder>
                  <w:docPart w:val="587D010CC8FA493F9730D9936133907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6FF72F5F" w14:textId="77777777" w:rsidR="00036450" w:rsidRPr="0059649E" w:rsidRDefault="004D31F6" w:rsidP="00036450">
            <w:sdt>
              <w:sdtPr>
                <w:id w:val="2029511879"/>
                <w:placeholder>
                  <w:docPart w:val="4268284D5F6A40E7A61B8EC4A477F55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78E153D5" w14:textId="77777777" w:rsidR="004D3011" w:rsidRPr="0059649E" w:rsidRDefault="004D3011" w:rsidP="00036450"/>
          <w:p w14:paraId="775A0A30" w14:textId="77777777" w:rsidR="004D3011" w:rsidRPr="0059649E" w:rsidRDefault="004D31F6" w:rsidP="00B359E4">
            <w:pPr>
              <w:pStyle w:val="Ttulo4"/>
              <w:rPr>
                <w:bCs/>
              </w:rPr>
            </w:pPr>
            <w:sdt>
              <w:sdtPr>
                <w:id w:val="1349680342"/>
                <w:placeholder>
                  <w:docPart w:val="087A626F2BBC49AC8A05499CB10CB14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901015838"/>
                <w:placeholder>
                  <w:docPart w:val="32043D805126486E8806BC75A8B59103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5445BE5C" w14:textId="77777777" w:rsidR="004D3011" w:rsidRPr="0059649E" w:rsidRDefault="004D31F6" w:rsidP="00B359E4">
            <w:pPr>
              <w:pStyle w:val="Fecha"/>
            </w:pPr>
            <w:sdt>
              <w:sdtPr>
                <w:id w:val="1427539568"/>
                <w:placeholder>
                  <w:docPart w:val="45434468C5A74AAAA6BE522B6530E87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046213544"/>
                <w:placeholder>
                  <w:docPart w:val="6C833220945C4AF09E3BFE6C17B3C04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12A4B10E" w14:textId="77777777" w:rsidR="004D3011" w:rsidRPr="0059649E" w:rsidRDefault="004D31F6" w:rsidP="004D3011">
            <w:sdt>
              <w:sdtPr>
                <w:id w:val="-448162616"/>
                <w:placeholder>
                  <w:docPart w:val="4C2ACCFF4CCD421A855CF5402F570DC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53293390" w14:textId="77777777" w:rsidR="004D3011" w:rsidRPr="0059649E" w:rsidRDefault="004D3011" w:rsidP="00036450"/>
          <w:p w14:paraId="6EABEE1B" w14:textId="77777777" w:rsidR="004D3011" w:rsidRPr="0059649E" w:rsidRDefault="004D31F6" w:rsidP="00B359E4">
            <w:pPr>
              <w:pStyle w:val="Ttulo4"/>
              <w:rPr>
                <w:bCs/>
              </w:rPr>
            </w:pPr>
            <w:sdt>
              <w:sdtPr>
                <w:id w:val="1676228846"/>
                <w:placeholder>
                  <w:docPart w:val="55AA72B1C105409F934166AB4FE1D69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107463904"/>
                <w:placeholder>
                  <w:docPart w:val="C5B33101C77F4B22A483E0E941729C2E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14:paraId="54DA76FF" w14:textId="77777777" w:rsidR="004D3011" w:rsidRPr="0059649E" w:rsidRDefault="004D31F6" w:rsidP="00B359E4">
            <w:pPr>
              <w:pStyle w:val="Fecha"/>
            </w:pPr>
            <w:sdt>
              <w:sdtPr>
                <w:id w:val="-1949918139"/>
                <w:placeholder>
                  <w:docPart w:val="9C1AA816FFBA4D2DBF94805F22989F6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1482970291"/>
                <w:placeholder>
                  <w:docPart w:val="19111D139DED4F03B6B345FBC724EDC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14:paraId="5C13F1C5" w14:textId="77777777" w:rsidR="004D3011" w:rsidRPr="0059649E" w:rsidRDefault="004D31F6" w:rsidP="004D3011">
            <w:sdt>
              <w:sdtPr>
                <w:id w:val="-1480993500"/>
                <w:placeholder>
                  <w:docPart w:val="C3ED781900C54014BEA60C80BD88CFD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14:paraId="042F0A4E" w14:textId="77777777" w:rsidR="004D3011" w:rsidRPr="0059649E" w:rsidRDefault="004D3011" w:rsidP="00036450"/>
          <w:sdt>
            <w:sdtPr>
              <w:id w:val="1669594239"/>
              <w:placeholder>
                <w:docPart w:val="295D14EF628B4B1BB3014900AC87F156"/>
              </w:placeholder>
              <w:temporary/>
              <w:showingPlcHdr/>
              <w15:appearance w15:val="hidden"/>
            </w:sdtPr>
            <w:sdtEndPr/>
            <w:sdtContent>
              <w:p w14:paraId="1BAB0FDB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0C8BFCE8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62B90209" wp14:editId="6E8FFB91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4170D3D5" w14:textId="77777777" w:rsidR="0043117B" w:rsidRPr="0059649E" w:rsidRDefault="004D31F6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EBC56" w14:textId="77777777" w:rsidR="004D31F6" w:rsidRDefault="004D31F6" w:rsidP="000C45FF">
      <w:r>
        <w:separator/>
      </w:r>
    </w:p>
  </w:endnote>
  <w:endnote w:type="continuationSeparator" w:id="0">
    <w:p w14:paraId="0BE61A1B" w14:textId="77777777" w:rsidR="004D31F6" w:rsidRDefault="004D31F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DE3B" w14:textId="77777777" w:rsidR="004D31F6" w:rsidRDefault="004D31F6" w:rsidP="000C45FF">
      <w:r>
        <w:separator/>
      </w:r>
    </w:p>
  </w:footnote>
  <w:footnote w:type="continuationSeparator" w:id="0">
    <w:p w14:paraId="18004237" w14:textId="77777777" w:rsidR="004D31F6" w:rsidRDefault="004D31F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315D7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7D35FF16" wp14:editId="1B87F61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95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4D31F6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B96495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A010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\AppData\Local\Microsoft\Office\16.0\DTS\es-ES%7bD89C7777-71E8-4AE2-9F96-630D5CFC3180%7d\%7bD533743B-9621-41EA-9070-54305473D812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4F43927B14F3E8CC59A123C874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862C2-3992-40D1-844A-0784A4B4CC9F}"/>
      </w:docPartPr>
      <w:docPartBody>
        <w:p w:rsidR="00000000" w:rsidRDefault="0052464C">
          <w:pPr>
            <w:pStyle w:val="9F04F43927B14F3E8CC59A123C874FF0"/>
          </w:pPr>
          <w:r w:rsidRPr="0059649E">
            <w:rPr>
              <w:lang w:bidi="es-ES"/>
            </w:rPr>
            <w:t>Nombre</w:t>
          </w:r>
          <w:r w:rsidRPr="0059649E">
            <w:rPr>
              <w:lang w:bidi="es-ES"/>
            </w:rPr>
            <w:br/>
            <w:t>Aquí</w:t>
          </w:r>
        </w:p>
      </w:docPartBody>
    </w:docPart>
    <w:docPart>
      <w:docPartPr>
        <w:name w:val="754DD43FD11D46529C5414DA82A2B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A27B0-88B8-4EAA-9C3F-793013A0C02D}"/>
      </w:docPartPr>
      <w:docPartBody>
        <w:p w:rsidR="00000000" w:rsidRDefault="0052464C">
          <w:pPr>
            <w:pStyle w:val="754DD43FD11D46529C5414DA82A2B821"/>
          </w:pPr>
          <w:r w:rsidRPr="009A09AC">
            <w:rPr>
              <w:spacing w:val="32"/>
              <w:w w:val="89"/>
              <w:lang w:bidi="es-ES"/>
            </w:rPr>
            <w:t>PUESTO AQU</w:t>
          </w:r>
          <w:r w:rsidRPr="009A09AC">
            <w:rPr>
              <w:spacing w:val="34"/>
              <w:w w:val="89"/>
              <w:lang w:bidi="es-ES"/>
            </w:rPr>
            <w:t>Í</w:t>
          </w:r>
        </w:p>
      </w:docPartBody>
    </w:docPart>
    <w:docPart>
      <w:docPartPr>
        <w:name w:val="813C880C31024594A2702CAC5543F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CEFA2-0AD3-4AA6-A0D7-4D3A8A3763B9}"/>
      </w:docPartPr>
      <w:docPartBody>
        <w:p w:rsidR="00000000" w:rsidRDefault="0052464C">
          <w:pPr>
            <w:pStyle w:val="813C880C31024594A2702CAC5543F10A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13B07DAE64F24EE8A3EAC2D533EE6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DE06C-D420-4AC3-A27A-907DC2968DD9}"/>
      </w:docPartPr>
      <w:docPartBody>
        <w:p w:rsidR="00081577" w:rsidRPr="0059649E" w:rsidRDefault="0052464C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</w:t>
          </w:r>
          <w:r w:rsidRPr="0059649E">
            <w:rPr>
              <w:lang w:bidi="es-ES"/>
            </w:rPr>
            <w:t>enú contextual. Seleccione Imagen... de la lista. Vaya a su equipo para obtener la imagen adecuada. Haga clic en Aceptar para insertar la imagen seleccionada.</w:t>
          </w:r>
        </w:p>
        <w:p w:rsidR="00081577" w:rsidRPr="0059649E" w:rsidRDefault="0052464C" w:rsidP="009260CD"/>
        <w:p w:rsidR="00000000" w:rsidRDefault="0052464C">
          <w:pPr>
            <w:pStyle w:val="13B07DAE64F24EE8A3EAC2D533EE66B7"/>
          </w:pPr>
          <w:r w:rsidRPr="0059649E">
            <w:rPr>
              <w:lang w:bidi="es-ES"/>
            </w:rPr>
            <w:t>Después de insertar la imagen, selecciónela de nuevo. Vaya al menú Formato de herramientas de im</w:t>
          </w:r>
          <w:r w:rsidRPr="0059649E">
            <w:rPr>
              <w:lang w:bidi="es-ES"/>
            </w:rPr>
            <w:t>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FA8725D9FD964023B82F4CA3C80CE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0B2F1-2E76-4EBB-99B7-6CB38DC9CB88}"/>
      </w:docPartPr>
      <w:docPartBody>
        <w:p w:rsidR="00000000" w:rsidRDefault="0052464C">
          <w:pPr>
            <w:pStyle w:val="FA8725D9FD964023B82F4CA3C80CE38E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3730CFAD368B44FF915798BB1B32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0B2C9-08F0-4FA7-8899-8757E6A1E610}"/>
      </w:docPartPr>
      <w:docPartBody>
        <w:p w:rsidR="00000000" w:rsidRDefault="0052464C">
          <w:pPr>
            <w:pStyle w:val="3730CFAD368B44FF915798BB1B3252F9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66C54DDD56F54733BCB2C5D595E24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56641-ED40-4DC2-9B11-CB81F8042D09}"/>
      </w:docPartPr>
      <w:docPartBody>
        <w:p w:rsidR="00000000" w:rsidRDefault="0052464C">
          <w:pPr>
            <w:pStyle w:val="66C54DDD56F54733BCB2C5D595E24AFD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D6237E9CE9014475A6C37137FB704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BCFC2-E28C-4073-AA0B-7FD99C272BC6}"/>
      </w:docPartPr>
      <w:docPartBody>
        <w:p w:rsidR="00000000" w:rsidRDefault="0052464C">
          <w:pPr>
            <w:pStyle w:val="D6237E9CE9014475A6C37137FB704CFA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586AF6D0B3D045B69E5EEB78AB940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8FC8E-DBBE-4EA9-B538-0A75F43ABFF0}"/>
      </w:docPartPr>
      <w:docPartBody>
        <w:p w:rsidR="00000000" w:rsidRDefault="0052464C">
          <w:pPr>
            <w:pStyle w:val="586AF6D0B3D045B69E5EEB78AB940444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8F98556054F34E479D5DD1946C754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01141-F8D8-4664-A7C4-F299B7C4F2B5}"/>
      </w:docPartPr>
      <w:docPartBody>
        <w:p w:rsidR="00000000" w:rsidRDefault="0052464C">
          <w:pPr>
            <w:pStyle w:val="8F98556054F34E479D5DD1946C75497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10F663E1DDB14B86920A814086D44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5CCAB-F939-4ED0-A8C4-093CC8796C79}"/>
      </w:docPartPr>
      <w:docPartBody>
        <w:p w:rsidR="00000000" w:rsidRDefault="0052464C">
          <w:pPr>
            <w:pStyle w:val="10F663E1DDB14B86920A814086D44E6E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>
              <w:rPr>
                <w:rStyle w:val="Hipervnculo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274A43113FD248A1BEF8DDF13A42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0164-99F2-4033-B11F-66A9AA1135A9}"/>
      </w:docPartPr>
      <w:docPartBody>
        <w:p w:rsidR="00000000" w:rsidRDefault="0052464C">
          <w:pPr>
            <w:pStyle w:val="274A43113FD248A1BEF8DDF13A426B2E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B01B4C0470A54D6CBFFCD4731799A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26E81-3AD8-483F-8782-40F1E4A180CA}"/>
      </w:docPartPr>
      <w:docPartBody>
        <w:p w:rsidR="00000000" w:rsidRDefault="0052464C">
          <w:pPr>
            <w:pStyle w:val="B01B4C0470A54D6CBFFCD4731799AD4B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718B7FD0FBF44AF7958970A4DED13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B1D2B-3B57-441E-BF59-7A641525EB8B}"/>
      </w:docPartPr>
      <w:docPartBody>
        <w:p w:rsidR="00000000" w:rsidRDefault="0052464C">
          <w:pPr>
            <w:pStyle w:val="718B7FD0FBF44AF7958970A4DED1339F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8D133D21CD8F4BEBB26C43B3214B8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E7281-939E-4D71-BDBC-3CCB018DAFC7}"/>
      </w:docPartPr>
      <w:docPartBody>
        <w:p w:rsidR="00000000" w:rsidRDefault="0052464C">
          <w:pPr>
            <w:pStyle w:val="8D133D21CD8F4BEBB26C43B3214B8FAC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C7BA69A2F2154066A6297A4B7F9D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38EC1-A059-4583-A3FE-B49F2E8DD32D}"/>
      </w:docPartPr>
      <w:docPartBody>
        <w:p w:rsidR="00000000" w:rsidRDefault="0052464C">
          <w:pPr>
            <w:pStyle w:val="C7BA69A2F2154066A6297A4B7F9DDCFB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A469E7FC5FA74B0B8251BB2D3A692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EFFE-DB4D-49A8-A4AE-34D40F43365B}"/>
      </w:docPartPr>
      <w:docPartBody>
        <w:p w:rsidR="00000000" w:rsidRDefault="0052464C">
          <w:pPr>
            <w:pStyle w:val="A469E7FC5FA74B0B8251BB2D3A692ADE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1D78E859C08F4FE88DD49F01E2ED1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5868E-4A01-4462-AA1F-336DC0918418}"/>
      </w:docPartPr>
      <w:docPartBody>
        <w:p w:rsidR="00000000" w:rsidRDefault="0052464C">
          <w:pPr>
            <w:pStyle w:val="1D78E859C08F4FE88DD49F01E2ED1705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1584042D2D294E269D876D598A91E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BC89-BCC0-4F4F-865D-8AEA034DDDC9}"/>
      </w:docPartPr>
      <w:docPartBody>
        <w:p w:rsidR="00000000" w:rsidRDefault="0052464C">
          <w:pPr>
            <w:pStyle w:val="1584042D2D294E269D876D598A91ECFB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CD3B375248CA4A9CBCD6E9D921C1F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6CD57-8946-4FEA-93B0-A1AD1A9B09CD}"/>
      </w:docPartPr>
      <w:docPartBody>
        <w:p w:rsidR="00000000" w:rsidRDefault="0052464C">
          <w:pPr>
            <w:pStyle w:val="CD3B375248CA4A9CBCD6E9D921C1F159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B3E1B28F1B184243B5D79702C26F0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F56BD-20F9-493C-B18D-6A95EF4A1D22}"/>
      </w:docPartPr>
      <w:docPartBody>
        <w:p w:rsidR="00000000" w:rsidRDefault="0052464C">
          <w:pPr>
            <w:pStyle w:val="B3E1B28F1B184243B5D79702C26F0088"/>
          </w:pPr>
          <w:r w:rsidRPr="0059649E">
            <w:rPr>
              <w:lang w:bidi="es-ES"/>
            </w:rPr>
            <w:t>[Puede presumir de sus buenas notas y mencionar las recompensas y honores recibidos. No dude en comentar brevemente sus tareas actuales].</w:t>
          </w:r>
        </w:p>
      </w:docPartBody>
    </w:docPart>
    <w:docPart>
      <w:docPartPr>
        <w:name w:val="C64451CAE2274FCEAB8D06BA4D092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24602-55EE-4AB5-8B2F-52341298833F}"/>
      </w:docPartPr>
      <w:docPartBody>
        <w:p w:rsidR="00000000" w:rsidRDefault="0052464C">
          <w:pPr>
            <w:pStyle w:val="C64451CAE2274FCEAB8D06BA4D092EA3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DFCC3DBBB44B4F3E8E3E9C812BE72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562EC-5AA5-433E-BA8A-A7D2C7C60D84}"/>
      </w:docPartPr>
      <w:docPartBody>
        <w:p w:rsidR="00000000" w:rsidRDefault="0052464C">
          <w:pPr>
            <w:pStyle w:val="DFCC3DBBB44B4F3E8E3E9C812BE72E19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B76376F5A6E6448BACBA437747287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B9DEB-765B-4DD7-9EE7-7260418CA8EA}"/>
      </w:docPartPr>
      <w:docPartBody>
        <w:p w:rsidR="00000000" w:rsidRDefault="0052464C">
          <w:pPr>
            <w:pStyle w:val="B76376F5A6E6448BACBA437747287106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D3F867595CC540909515970D815AC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4B699-7EC8-4454-A250-68A84D063B53}"/>
      </w:docPartPr>
      <w:docPartBody>
        <w:p w:rsidR="00000000" w:rsidRDefault="0052464C">
          <w:pPr>
            <w:pStyle w:val="D3F867595CC540909515970D815ACDA0"/>
          </w:pPr>
          <w:r w:rsidRPr="0059649E">
            <w:rPr>
              <w:lang w:bidi="es-ES"/>
            </w:rPr>
            <w:t>[Puede presumir de sus buenas notas y mencionar las recompensas y honores recibidos. No dude</w:t>
          </w:r>
          <w:r w:rsidRPr="0059649E">
            <w:rPr>
              <w:lang w:bidi="es-ES"/>
            </w:rPr>
            <w:t xml:space="preserve"> en comentar brevemente sus tareas actuales].</w:t>
          </w:r>
        </w:p>
      </w:docPartBody>
    </w:docPart>
    <w:docPart>
      <w:docPartPr>
        <w:name w:val="B5CB413D095F4FE98AE3BF28BEC9D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F8935-9C51-4BF5-A1B6-6F0110412F18}"/>
      </w:docPartPr>
      <w:docPartBody>
        <w:p w:rsidR="00000000" w:rsidRDefault="0052464C">
          <w:pPr>
            <w:pStyle w:val="B5CB413D095F4FE98AE3BF28BEC9D9DF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7005FA945F6841DB9C6A2F7825148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3FE8F-D947-4165-95A0-8867F47A5734}"/>
      </w:docPartPr>
      <w:docPartBody>
        <w:p w:rsidR="00000000" w:rsidRDefault="0052464C">
          <w:pPr>
            <w:pStyle w:val="7005FA945F6841DB9C6A2F782514820C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4FA3380E81E24B258E68735EC48D1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F3570-D8CF-45DA-8D64-2BE3E25D6E50}"/>
      </w:docPartPr>
      <w:docPartBody>
        <w:p w:rsidR="00000000" w:rsidRDefault="0052464C">
          <w:pPr>
            <w:pStyle w:val="4FA3380E81E24B258E68735EC48D13FE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ED221C2986F44EFB8E4E8C3BE06A2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5873C-4584-4003-B269-ECDC3944C216}"/>
      </w:docPartPr>
      <w:docPartBody>
        <w:p w:rsidR="00000000" w:rsidRDefault="0052464C">
          <w:pPr>
            <w:pStyle w:val="ED221C2986F44EFB8E4E8C3BE06A2933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587D010CC8FA493F9730D99361339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BDE00-499E-4874-AC13-869D0A67F4FD}"/>
      </w:docPartPr>
      <w:docPartBody>
        <w:p w:rsidR="00000000" w:rsidRDefault="0052464C">
          <w:pPr>
            <w:pStyle w:val="587D010CC8FA493F9730D9936133907B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4268284D5F6A40E7A61B8EC4A477F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12EBB-96BC-4C5C-AFF0-2FD4F7C66E18}"/>
      </w:docPartPr>
      <w:docPartBody>
        <w:p w:rsidR="00000000" w:rsidRDefault="0052464C">
          <w:pPr>
            <w:pStyle w:val="4268284D5F6A40E7A61B8EC4A477F555"/>
          </w:pPr>
          <w:r w:rsidRPr="0059649E">
            <w:rPr>
              <w:lang w:bidi="es-ES"/>
            </w:rPr>
            <w:t xml:space="preserve">[Describa sus responsabilidades y logros recalcando el impacto y los </w:t>
          </w:r>
          <w:r w:rsidRPr="0059649E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087A626F2BBC49AC8A05499CB10C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5F623-57D6-4207-8B0C-4F9FE7E66E84}"/>
      </w:docPartPr>
      <w:docPartBody>
        <w:p w:rsidR="00000000" w:rsidRDefault="0052464C">
          <w:pPr>
            <w:pStyle w:val="087A626F2BBC49AC8A05499CB10CB14F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32043D805126486E8806BC75A8B59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BB7EA-F571-44F0-A69A-17FD2BE79BBA}"/>
      </w:docPartPr>
      <w:docPartBody>
        <w:p w:rsidR="00000000" w:rsidRDefault="0052464C">
          <w:pPr>
            <w:pStyle w:val="32043D805126486E8806BC75A8B59103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45434468C5A74AAAA6BE522B6530E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44D94-93DC-4BC5-BA98-DE14FED59330}"/>
      </w:docPartPr>
      <w:docPartBody>
        <w:p w:rsidR="00000000" w:rsidRDefault="0052464C">
          <w:pPr>
            <w:pStyle w:val="45434468C5A74AAAA6BE522B6530E875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6C833220945C4AF09E3BFE6C17B3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56030-7A9C-407D-AF75-FB72054C1284}"/>
      </w:docPartPr>
      <w:docPartBody>
        <w:p w:rsidR="00000000" w:rsidRDefault="0052464C">
          <w:pPr>
            <w:pStyle w:val="6C833220945C4AF09E3BFE6C17B3C040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4C2ACCFF4CCD421A855CF5402F570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61D41-7910-486D-AD1A-75FB0CEDC2EC}"/>
      </w:docPartPr>
      <w:docPartBody>
        <w:p w:rsidR="00000000" w:rsidRDefault="0052464C">
          <w:pPr>
            <w:pStyle w:val="4C2ACCFF4CCD421A855CF5402F570DC3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55AA72B1C105409F934166AB4FE1D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E4212-0FA8-4603-B01E-0D137C1C2BCF}"/>
      </w:docPartPr>
      <w:docPartBody>
        <w:p w:rsidR="00000000" w:rsidRDefault="0052464C">
          <w:pPr>
            <w:pStyle w:val="55AA72B1C105409F934166AB4FE1D69B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C5B33101C77F4B22A483E0E941729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883FA-2430-4F15-800A-4219F64C306C}"/>
      </w:docPartPr>
      <w:docPartBody>
        <w:p w:rsidR="00000000" w:rsidRDefault="0052464C">
          <w:pPr>
            <w:pStyle w:val="C5B33101C77F4B22A483E0E941729C2E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9C1AA816FFBA4D2DBF94805F22989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AA65-B34C-472F-8EDE-F20EC9D88DA5}"/>
      </w:docPartPr>
      <w:docPartBody>
        <w:p w:rsidR="00000000" w:rsidRDefault="0052464C">
          <w:pPr>
            <w:pStyle w:val="9C1AA816FFBA4D2DBF94805F22989F60"/>
          </w:pPr>
          <w:r w:rsidRPr="0059649E">
            <w:rPr>
              <w:lang w:bidi="es-ES"/>
            </w:rPr>
            <w:t xml:space="preserve">[Fecha de </w:t>
          </w:r>
          <w:r w:rsidRPr="0059649E">
            <w:rPr>
              <w:lang w:bidi="es-ES"/>
            </w:rPr>
            <w:t>inicio]</w:t>
          </w:r>
        </w:p>
      </w:docPartBody>
    </w:docPart>
    <w:docPart>
      <w:docPartPr>
        <w:name w:val="19111D139DED4F03B6B345FBC724E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A93EB-C1AF-4420-AF5A-ABAB4D490A67}"/>
      </w:docPartPr>
      <w:docPartBody>
        <w:p w:rsidR="00000000" w:rsidRDefault="0052464C">
          <w:pPr>
            <w:pStyle w:val="19111D139DED4F03B6B345FBC724EDCA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C3ED781900C54014BEA60C80BD88C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0C674-C020-4213-B28A-CCD92567AA3B}"/>
      </w:docPartPr>
      <w:docPartBody>
        <w:p w:rsidR="00000000" w:rsidRDefault="0052464C">
          <w:pPr>
            <w:pStyle w:val="C3ED781900C54014BEA60C80BD88CFD9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295D14EF628B4B1BB3014900AC87F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61D8B-B35B-4522-B8EC-2A30E7E922FF}"/>
      </w:docPartPr>
      <w:docPartBody>
        <w:p w:rsidR="00000000" w:rsidRDefault="0052464C">
          <w:pPr>
            <w:pStyle w:val="295D14EF628B4B1BB3014900AC87F156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4C"/>
    <w:rsid w:val="0052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04F43927B14F3E8CC59A123C874FF0">
    <w:name w:val="9F04F43927B14F3E8CC59A123C874FF0"/>
  </w:style>
  <w:style w:type="paragraph" w:customStyle="1" w:styleId="754DD43FD11D46529C5414DA82A2B821">
    <w:name w:val="754DD43FD11D46529C5414DA82A2B821"/>
  </w:style>
  <w:style w:type="paragraph" w:customStyle="1" w:styleId="813C880C31024594A2702CAC5543F10A">
    <w:name w:val="813C880C31024594A2702CAC5543F10A"/>
  </w:style>
  <w:style w:type="paragraph" w:customStyle="1" w:styleId="13B07DAE64F24EE8A3EAC2D533EE66B7">
    <w:name w:val="13B07DAE64F24EE8A3EAC2D533EE66B7"/>
  </w:style>
  <w:style w:type="paragraph" w:customStyle="1" w:styleId="FA8725D9FD964023B82F4CA3C80CE38E">
    <w:name w:val="FA8725D9FD964023B82F4CA3C80CE38E"/>
  </w:style>
  <w:style w:type="paragraph" w:customStyle="1" w:styleId="3730CFAD368B44FF915798BB1B3252F9">
    <w:name w:val="3730CFAD368B44FF915798BB1B3252F9"/>
  </w:style>
  <w:style w:type="paragraph" w:customStyle="1" w:styleId="66C54DDD56F54733BCB2C5D595E24AFD">
    <w:name w:val="66C54DDD56F54733BCB2C5D595E24AFD"/>
  </w:style>
  <w:style w:type="paragraph" w:customStyle="1" w:styleId="D6237E9CE9014475A6C37137FB704CFA">
    <w:name w:val="D6237E9CE9014475A6C37137FB704CFA"/>
  </w:style>
  <w:style w:type="paragraph" w:customStyle="1" w:styleId="586AF6D0B3D045B69E5EEB78AB940444">
    <w:name w:val="586AF6D0B3D045B69E5EEB78AB940444"/>
  </w:style>
  <w:style w:type="paragraph" w:customStyle="1" w:styleId="8F98556054F34E479D5DD1946C754976">
    <w:name w:val="8F98556054F34E479D5DD1946C75497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10F663E1DDB14B86920A814086D44E6E">
    <w:name w:val="10F663E1DDB14B86920A814086D44E6E"/>
  </w:style>
  <w:style w:type="paragraph" w:customStyle="1" w:styleId="274A43113FD248A1BEF8DDF13A426B2E">
    <w:name w:val="274A43113FD248A1BEF8DDF13A426B2E"/>
  </w:style>
  <w:style w:type="paragraph" w:customStyle="1" w:styleId="B01B4C0470A54D6CBFFCD4731799AD4B">
    <w:name w:val="B01B4C0470A54D6CBFFCD4731799AD4B"/>
  </w:style>
  <w:style w:type="paragraph" w:customStyle="1" w:styleId="718B7FD0FBF44AF7958970A4DED1339F">
    <w:name w:val="718B7FD0FBF44AF7958970A4DED1339F"/>
  </w:style>
  <w:style w:type="paragraph" w:customStyle="1" w:styleId="8D133D21CD8F4BEBB26C43B3214B8FAC">
    <w:name w:val="8D133D21CD8F4BEBB26C43B3214B8FAC"/>
  </w:style>
  <w:style w:type="paragraph" w:customStyle="1" w:styleId="C7BA69A2F2154066A6297A4B7F9DDCFB">
    <w:name w:val="C7BA69A2F2154066A6297A4B7F9DDCFB"/>
  </w:style>
  <w:style w:type="paragraph" w:customStyle="1" w:styleId="A469E7FC5FA74B0B8251BB2D3A692ADE">
    <w:name w:val="A469E7FC5FA74B0B8251BB2D3A692ADE"/>
  </w:style>
  <w:style w:type="paragraph" w:customStyle="1" w:styleId="1D78E859C08F4FE88DD49F01E2ED1705">
    <w:name w:val="1D78E859C08F4FE88DD49F01E2ED1705"/>
  </w:style>
  <w:style w:type="paragraph" w:customStyle="1" w:styleId="1584042D2D294E269D876D598A91ECFB">
    <w:name w:val="1584042D2D294E269D876D598A91ECFB"/>
  </w:style>
  <w:style w:type="paragraph" w:customStyle="1" w:styleId="CD3B375248CA4A9CBCD6E9D921C1F159">
    <w:name w:val="CD3B375248CA4A9CBCD6E9D921C1F159"/>
  </w:style>
  <w:style w:type="paragraph" w:customStyle="1" w:styleId="B3E1B28F1B184243B5D79702C26F0088">
    <w:name w:val="B3E1B28F1B184243B5D79702C26F0088"/>
  </w:style>
  <w:style w:type="paragraph" w:customStyle="1" w:styleId="C64451CAE2274FCEAB8D06BA4D092EA3">
    <w:name w:val="C64451CAE2274FCEAB8D06BA4D092EA3"/>
  </w:style>
  <w:style w:type="paragraph" w:customStyle="1" w:styleId="DFCC3DBBB44B4F3E8E3E9C812BE72E19">
    <w:name w:val="DFCC3DBBB44B4F3E8E3E9C812BE72E19"/>
  </w:style>
  <w:style w:type="paragraph" w:customStyle="1" w:styleId="B76376F5A6E6448BACBA437747287106">
    <w:name w:val="B76376F5A6E6448BACBA437747287106"/>
  </w:style>
  <w:style w:type="paragraph" w:customStyle="1" w:styleId="D3F867595CC540909515970D815ACDA0">
    <w:name w:val="D3F867595CC540909515970D815ACDA0"/>
  </w:style>
  <w:style w:type="paragraph" w:customStyle="1" w:styleId="B5CB413D095F4FE98AE3BF28BEC9D9DF">
    <w:name w:val="B5CB413D095F4FE98AE3BF28BEC9D9DF"/>
  </w:style>
  <w:style w:type="paragraph" w:customStyle="1" w:styleId="7005FA945F6841DB9C6A2F782514820C">
    <w:name w:val="7005FA945F6841DB9C6A2F782514820C"/>
  </w:style>
  <w:style w:type="paragraph" w:customStyle="1" w:styleId="4FA3380E81E24B258E68735EC48D13FE">
    <w:name w:val="4FA3380E81E24B258E68735EC48D13FE"/>
  </w:style>
  <w:style w:type="paragraph" w:customStyle="1" w:styleId="ED221C2986F44EFB8E4E8C3BE06A2933">
    <w:name w:val="ED221C2986F44EFB8E4E8C3BE06A2933"/>
  </w:style>
  <w:style w:type="paragraph" w:customStyle="1" w:styleId="587D010CC8FA493F9730D9936133907B">
    <w:name w:val="587D010CC8FA493F9730D9936133907B"/>
  </w:style>
  <w:style w:type="paragraph" w:customStyle="1" w:styleId="4268284D5F6A40E7A61B8EC4A477F555">
    <w:name w:val="4268284D5F6A40E7A61B8EC4A477F555"/>
  </w:style>
  <w:style w:type="paragraph" w:customStyle="1" w:styleId="087A626F2BBC49AC8A05499CB10CB14F">
    <w:name w:val="087A626F2BBC49AC8A05499CB10CB14F"/>
  </w:style>
  <w:style w:type="paragraph" w:customStyle="1" w:styleId="32043D805126486E8806BC75A8B59103">
    <w:name w:val="32043D805126486E8806BC75A8B59103"/>
  </w:style>
  <w:style w:type="paragraph" w:customStyle="1" w:styleId="45434468C5A74AAAA6BE522B6530E875">
    <w:name w:val="45434468C5A74AAAA6BE522B6530E875"/>
  </w:style>
  <w:style w:type="paragraph" w:customStyle="1" w:styleId="6C833220945C4AF09E3BFE6C17B3C040">
    <w:name w:val="6C833220945C4AF09E3BFE6C17B3C040"/>
  </w:style>
  <w:style w:type="paragraph" w:customStyle="1" w:styleId="4C2ACCFF4CCD421A855CF5402F570DC3">
    <w:name w:val="4C2ACCFF4CCD421A855CF5402F570DC3"/>
  </w:style>
  <w:style w:type="paragraph" w:customStyle="1" w:styleId="55AA72B1C105409F934166AB4FE1D69B">
    <w:name w:val="55AA72B1C105409F934166AB4FE1D69B"/>
  </w:style>
  <w:style w:type="paragraph" w:customStyle="1" w:styleId="C5B33101C77F4B22A483E0E941729C2E">
    <w:name w:val="C5B33101C77F4B22A483E0E941729C2E"/>
  </w:style>
  <w:style w:type="paragraph" w:customStyle="1" w:styleId="9C1AA816FFBA4D2DBF94805F22989F60">
    <w:name w:val="9C1AA816FFBA4D2DBF94805F22989F60"/>
  </w:style>
  <w:style w:type="paragraph" w:customStyle="1" w:styleId="19111D139DED4F03B6B345FBC724EDCA">
    <w:name w:val="19111D139DED4F03B6B345FBC724EDCA"/>
  </w:style>
  <w:style w:type="paragraph" w:customStyle="1" w:styleId="C3ED781900C54014BEA60C80BD88CFD9">
    <w:name w:val="C3ED781900C54014BEA60C80BD88CFD9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295D14EF628B4B1BB3014900AC87F156">
    <w:name w:val="295D14EF628B4B1BB3014900AC87F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{D533743B-9621-41EA-9070-54305473D812}tf00546271_win32</Template>
  <TotalTime>0</TotalTime>
  <Pages>1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2021-12-06T21:34:00Z</dcterms:created>
  <dcterms:modified xsi:type="dcterms:W3CDTF">2021-12-06T21:34:00Z</dcterms:modified>
</cp:coreProperties>
</file>